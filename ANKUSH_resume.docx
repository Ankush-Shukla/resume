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0CCF" w14:textId="5983EDCF" w:rsidR="00D62146" w:rsidRPr="00875520" w:rsidRDefault="00C8213B" w:rsidP="00D72E4A">
      <w:pPr>
        <w:pStyle w:val="1ApplicantName"/>
        <w:jc w:val="left"/>
        <w:rPr>
          <w:sz w:val="64"/>
          <w:szCs w:val="64"/>
        </w:rPr>
      </w:pPr>
      <w:r>
        <w:rPr>
          <w:sz w:val="64"/>
          <w:szCs w:val="64"/>
        </w:rPr>
        <w:t>Ankush Shukla</w:t>
      </w:r>
    </w:p>
    <w:p w14:paraId="385B1A13" w14:textId="07C582B6" w:rsidR="00324137" w:rsidRPr="00324137" w:rsidRDefault="00C8213B" w:rsidP="00D72E4A">
      <w:pPr>
        <w:pStyle w:val="5SummaryText"/>
        <w:shd w:val="clear" w:color="auto" w:fill="F1F1F5"/>
        <w:jc w:val="left"/>
        <w:rPr>
          <w:sz w:val="28"/>
          <w:szCs w:val="28"/>
        </w:rPr>
      </w:pPr>
      <w:r>
        <w:rPr>
          <w:sz w:val="28"/>
          <w:szCs w:val="28"/>
        </w:rPr>
        <w:t>8130027043</w:t>
      </w:r>
      <w:r w:rsidR="00324137">
        <w:rPr>
          <w:sz w:val="28"/>
          <w:szCs w:val="28"/>
        </w:rPr>
        <w:t xml:space="preserve"> </w:t>
      </w:r>
      <w:r w:rsidR="00875520">
        <w:rPr>
          <w:sz w:val="28"/>
          <w:szCs w:val="28"/>
        </w:rPr>
        <w:t>|</w:t>
      </w:r>
      <w:r w:rsidR="00324137">
        <w:rPr>
          <w:sz w:val="28"/>
          <w:szCs w:val="28"/>
        </w:rPr>
        <w:t xml:space="preserve"> </w:t>
      </w:r>
      <w:r>
        <w:rPr>
          <w:sz w:val="28"/>
          <w:szCs w:val="28"/>
        </w:rPr>
        <w:t>ankushshukla200576</w:t>
      </w:r>
      <w:r w:rsidR="00324137">
        <w:rPr>
          <w:sz w:val="28"/>
          <w:szCs w:val="28"/>
        </w:rPr>
        <w:t xml:space="preserve">@gmail.com </w:t>
      </w:r>
      <w:r w:rsidR="00875520">
        <w:rPr>
          <w:sz w:val="28"/>
          <w:szCs w:val="28"/>
        </w:rPr>
        <w:t>|</w:t>
      </w:r>
      <w:hyperlink r:id="rId7" w:history="1">
        <w:r w:rsidR="00324137" w:rsidRPr="00C8213B">
          <w:rPr>
            <w:rStyle w:val="Hyperlink"/>
            <w:sz w:val="28"/>
            <w:szCs w:val="28"/>
          </w:rPr>
          <w:t xml:space="preserve"> LinkedIn</w:t>
        </w:r>
      </w:hyperlink>
      <w:r w:rsidR="00324137">
        <w:rPr>
          <w:sz w:val="28"/>
          <w:szCs w:val="28"/>
        </w:rPr>
        <w:t xml:space="preserve"> </w:t>
      </w:r>
      <w:r w:rsidR="00875520">
        <w:rPr>
          <w:sz w:val="28"/>
          <w:szCs w:val="28"/>
        </w:rPr>
        <w:t>|</w:t>
      </w:r>
      <w:r w:rsidR="00324137">
        <w:rPr>
          <w:sz w:val="28"/>
          <w:szCs w:val="28"/>
        </w:rPr>
        <w:t xml:space="preserve"> </w:t>
      </w:r>
      <w:hyperlink r:id="rId8" w:history="1">
        <w:r w:rsidR="00324137" w:rsidRPr="00C8213B">
          <w:rPr>
            <w:rStyle w:val="Hyperlink"/>
            <w:sz w:val="28"/>
            <w:szCs w:val="28"/>
          </w:rPr>
          <w:t>Website</w:t>
        </w:r>
      </w:hyperlink>
    </w:p>
    <w:p w14:paraId="1A041037" w14:textId="77777777" w:rsidR="00CB3212" w:rsidRPr="00F50A13" w:rsidRDefault="00CB3212" w:rsidP="00F50A13">
      <w:pPr>
        <w:pStyle w:val="4SectionHeaders"/>
      </w:pPr>
      <w:r w:rsidRPr="00F50A13">
        <w:t>PROFESSIONAL SUMMARY</w:t>
      </w:r>
    </w:p>
    <w:p w14:paraId="28EEC222" w14:textId="6C5E7A7E" w:rsidR="009E0638" w:rsidRDefault="00BA65A2" w:rsidP="009E0638">
      <w:pPr>
        <w:pStyle w:val="5SummaryText"/>
      </w:pPr>
      <w:r w:rsidRPr="00BA65A2">
        <w:t>I'm a BCA student and tech enthusiast who loves building software that solves real-world problems. From web apps to productivity tools, I enjoy exploring new technologies, coding creative projects, and learning through hands-on experience. I'm driven by curiosity and a passion for turning ideas into functional, impactful solutions</w:t>
      </w:r>
      <w:r w:rsidR="009E0638" w:rsidRPr="009E0638">
        <w:t>.</w:t>
      </w:r>
    </w:p>
    <w:p w14:paraId="6A9A5602" w14:textId="77777777" w:rsidR="00875520" w:rsidRPr="00D62146" w:rsidRDefault="00875520" w:rsidP="00F50A13">
      <w:pPr>
        <w:pStyle w:val="4SectionHeaders"/>
      </w:pPr>
      <w:r>
        <w:t>EDUCATION</w:t>
      </w:r>
    </w:p>
    <w:p w14:paraId="3DE28BC1" w14:textId="3DC875A7" w:rsidR="00875520" w:rsidRPr="0065666D" w:rsidRDefault="00C8213B" w:rsidP="00875520">
      <w:pPr>
        <w:pStyle w:val="7DegreeNameJobTitle"/>
        <w:tabs>
          <w:tab w:val="right" w:pos="10710"/>
        </w:tabs>
      </w:pPr>
      <w:r w:rsidRPr="00C8213B">
        <w:t>Higher Secondary Education (Class 12)</w:t>
      </w:r>
      <w:r w:rsidR="00875520" w:rsidRPr="0065666D">
        <w:tab/>
      </w:r>
      <w:r>
        <w:t>2025</w:t>
      </w:r>
    </w:p>
    <w:p w14:paraId="37183CB6" w14:textId="3070D36A" w:rsidR="00875520" w:rsidRPr="00EA0B03" w:rsidRDefault="00C8213B" w:rsidP="00875520">
      <w:pPr>
        <w:pStyle w:val="8Institution"/>
        <w:tabs>
          <w:tab w:val="right" w:pos="10710"/>
        </w:tabs>
      </w:pPr>
      <w:r w:rsidRPr="00C8213B">
        <w:t>Rishabh Public School</w:t>
      </w:r>
      <w:r w:rsidR="00875520">
        <w:t xml:space="preserve"> </w:t>
      </w:r>
      <w:r w:rsidR="00875520">
        <w:tab/>
      </w:r>
      <w:r>
        <w:t>New Delhi, INDIA</w:t>
      </w:r>
    </w:p>
    <w:p w14:paraId="37DDE48A" w14:textId="438BACE1" w:rsidR="00875520" w:rsidRPr="0065666D" w:rsidRDefault="00C8213B" w:rsidP="00875520">
      <w:pPr>
        <w:pStyle w:val="7DegreeNameJobTitle"/>
        <w:tabs>
          <w:tab w:val="right" w:pos="10710"/>
        </w:tabs>
      </w:pPr>
      <w:r>
        <w:t xml:space="preserve">Bachelors in Computer </w:t>
      </w:r>
      <w:r w:rsidR="00205341">
        <w:t>Application (</w:t>
      </w:r>
      <w:r>
        <w:t>BCA)</w:t>
      </w:r>
      <w:r w:rsidR="00875520" w:rsidRPr="0065666D">
        <w:tab/>
      </w:r>
      <w:r>
        <w:t>2023-26</w:t>
      </w:r>
    </w:p>
    <w:p w14:paraId="5695547A" w14:textId="66FA220D" w:rsidR="00875520" w:rsidRPr="00D62146" w:rsidRDefault="00C8213B" w:rsidP="00875520">
      <w:pPr>
        <w:pStyle w:val="8Institution"/>
        <w:tabs>
          <w:tab w:val="right" w:pos="10710"/>
        </w:tabs>
        <w:rPr>
          <w:b/>
          <w:bCs/>
        </w:rPr>
      </w:pPr>
      <w:r w:rsidRPr="00C8213B">
        <w:t>JIMS UNIVERSITY</w:t>
      </w:r>
      <w:r w:rsidR="00875520">
        <w:tab/>
      </w:r>
      <w:r>
        <w:t>New Delhi, INDIA</w:t>
      </w:r>
    </w:p>
    <w:p w14:paraId="04FA9DD9" w14:textId="13349956" w:rsidR="00205341" w:rsidRPr="00205341" w:rsidRDefault="00875520" w:rsidP="005D6544">
      <w:pPr>
        <w:pStyle w:val="4SectionHeaders"/>
      </w:pPr>
      <w:r>
        <w:t xml:space="preserve">WORK </w:t>
      </w:r>
      <w:r w:rsidR="0089459E" w:rsidRPr="00D62146">
        <w:t>EXPERIENCE</w:t>
      </w:r>
    </w:p>
    <w:p w14:paraId="4C0C63D2" w14:textId="1CF5542E" w:rsidR="00205341" w:rsidRDefault="00205341" w:rsidP="00205341">
      <w:pPr>
        <w:pStyle w:val="6BulletPoints"/>
        <w:numPr>
          <w:ilvl w:val="0"/>
          <w:numId w:val="0"/>
        </w:numPr>
        <w:ind w:left="180" w:hanging="180"/>
        <w:jc w:val="left"/>
      </w:pPr>
      <w:r w:rsidRPr="00205341">
        <w:rPr>
          <w:b/>
          <w:bCs/>
        </w:rPr>
        <w:t>Django Developer Intern</w:t>
      </w:r>
      <w:r w:rsidRPr="00205341"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205341">
        <w:t>14 June 2025 </w:t>
      </w:r>
      <w:r>
        <w:t>-</w:t>
      </w:r>
      <w:r w:rsidRPr="00205341">
        <w:t> 25 July</w:t>
      </w:r>
      <w:r>
        <w:t xml:space="preserve"> </w:t>
      </w:r>
      <w:r w:rsidRPr="00205341">
        <w:t>2025</w:t>
      </w:r>
    </w:p>
    <w:p w14:paraId="54FB0809" w14:textId="643EBB29" w:rsidR="00205341" w:rsidRPr="00205341" w:rsidRDefault="00205341" w:rsidP="00205341">
      <w:pPr>
        <w:pStyle w:val="6BulletPoints"/>
        <w:numPr>
          <w:ilvl w:val="0"/>
          <w:numId w:val="0"/>
        </w:numPr>
        <w:ind w:left="180" w:hanging="180"/>
        <w:jc w:val="left"/>
      </w:pPr>
      <w:r w:rsidRPr="00205341">
        <w:t>National Informatics Centre (</w:t>
      </w:r>
      <w:r w:rsidRPr="00205341">
        <w:t>NIC)</w:t>
      </w:r>
      <w:r>
        <w:t xml:space="preserve">                                                                                                                     </w:t>
      </w:r>
      <w:r w:rsidRPr="00205341">
        <w:t>Delhi, India</w:t>
      </w:r>
    </w:p>
    <w:p w14:paraId="72181EA6" w14:textId="77777777" w:rsidR="00205341" w:rsidRPr="00205341" w:rsidRDefault="00205341" w:rsidP="00205341">
      <w:pPr>
        <w:pStyle w:val="6BulletPoints"/>
      </w:pPr>
      <w:r w:rsidRPr="00205341">
        <w:t>Created several Django apps to support day</w:t>
      </w:r>
      <w:r w:rsidRPr="00205341">
        <w:rPr>
          <w:rFonts w:ascii="Cambria Math" w:hAnsi="Cambria Math" w:cs="Cambria Math"/>
        </w:rPr>
        <w:t>‑</w:t>
      </w:r>
      <w:r w:rsidRPr="00205341">
        <w:t>to</w:t>
      </w:r>
      <w:r w:rsidRPr="00205341">
        <w:rPr>
          <w:rFonts w:ascii="Cambria Math" w:hAnsi="Cambria Math" w:cs="Cambria Math"/>
        </w:rPr>
        <w:t>‑</w:t>
      </w:r>
      <w:r w:rsidRPr="00205341">
        <w:t>day operations.</w:t>
      </w:r>
    </w:p>
    <w:p w14:paraId="225CCAB5" w14:textId="77777777" w:rsidR="00205341" w:rsidRPr="00205341" w:rsidRDefault="00205341" w:rsidP="00205341">
      <w:pPr>
        <w:pStyle w:val="6BulletPoints"/>
      </w:pPr>
      <w:r w:rsidRPr="00205341">
        <w:t>Defined data models and managed migrations to track and store information.</w:t>
      </w:r>
    </w:p>
    <w:p w14:paraId="5CD933BB" w14:textId="77777777" w:rsidR="00205341" w:rsidRPr="00205341" w:rsidRDefault="00205341" w:rsidP="00205341">
      <w:pPr>
        <w:pStyle w:val="6BulletPoints"/>
      </w:pPr>
      <w:r w:rsidRPr="00205341">
        <w:t>Developed user</w:t>
      </w:r>
      <w:r w:rsidRPr="00205341">
        <w:rPr>
          <w:rFonts w:ascii="Cambria Math" w:hAnsi="Cambria Math" w:cs="Cambria Math"/>
        </w:rPr>
        <w:t>‑</w:t>
      </w:r>
      <w:r w:rsidRPr="00205341">
        <w:t>friendly views, templates, and RESTful API endpoints to streamline staff interactions.</w:t>
      </w:r>
    </w:p>
    <w:p w14:paraId="13A26CB2" w14:textId="77777777" w:rsidR="00205341" w:rsidRPr="00D62146" w:rsidRDefault="00205341" w:rsidP="00205341">
      <w:pPr>
        <w:pStyle w:val="6BulletPoints"/>
      </w:pPr>
      <w:r w:rsidRPr="00205341">
        <w:t>Worked alongside senior developers to troubleshoot issues and improve functionality.</w:t>
      </w:r>
    </w:p>
    <w:p w14:paraId="14BDC574" w14:textId="77777777" w:rsidR="00205341" w:rsidRPr="00205341" w:rsidRDefault="00205341" w:rsidP="005D6544">
      <w:pPr>
        <w:pStyle w:val="6BulletPoints"/>
        <w:numPr>
          <w:ilvl w:val="0"/>
          <w:numId w:val="0"/>
        </w:numPr>
        <w:jc w:val="left"/>
      </w:pPr>
    </w:p>
    <w:p w14:paraId="724EF14A" w14:textId="075FD57A" w:rsidR="005D6544" w:rsidRDefault="00875520" w:rsidP="005D6544">
      <w:pPr>
        <w:pStyle w:val="4SectionHeaders"/>
      </w:pPr>
      <w:r>
        <w:t>PROJECTS</w:t>
      </w:r>
    </w:p>
    <w:p w14:paraId="3835E95F" w14:textId="4F772833" w:rsidR="005D6544" w:rsidRPr="005D6544" w:rsidRDefault="005D6544" w:rsidP="005D6544">
      <w:pPr>
        <w:pStyle w:val="6BulletPoints"/>
        <w:numPr>
          <w:ilvl w:val="0"/>
          <w:numId w:val="0"/>
        </w:numPr>
        <w:rPr>
          <w:b/>
          <w:bCs/>
        </w:rPr>
      </w:pPr>
      <w:r w:rsidRPr="005D6544">
        <w:rPr>
          <w:b/>
          <w:bCs/>
        </w:rPr>
        <w:t>Recicon (Recipe</w:t>
      </w:r>
      <w:r w:rsidRPr="005D6544">
        <w:rPr>
          <w:rFonts w:ascii="Cambria Math" w:hAnsi="Cambria Math" w:cs="Cambria Math"/>
          <w:b/>
          <w:bCs/>
        </w:rPr>
        <w:t>‑</w:t>
      </w:r>
      <w:r w:rsidRPr="005D6544">
        <w:rPr>
          <w:b/>
          <w:bCs/>
        </w:rPr>
        <w:t>Sharing App)</w:t>
      </w:r>
      <w:r w:rsidRPr="005D6544">
        <w:rPr>
          <w:rFonts w:ascii="Calibri" w:hAnsi="Calibri" w:cs="Calibri"/>
          <w:b/>
          <w:bCs/>
        </w:rPr>
        <w:t> </w:t>
      </w:r>
      <w:r w:rsidRPr="005D6544">
        <w:rPr>
          <w:b/>
          <w:bCs/>
        </w:rPr>
        <w:t xml:space="preserve">| React </w:t>
      </w:r>
      <w:r w:rsidRPr="005D6544">
        <w:rPr>
          <w:rFonts w:ascii="Calibri" w:hAnsi="Calibri" w:cs="Calibri"/>
          <w:b/>
          <w:bCs/>
        </w:rPr>
        <w:t>·</w:t>
      </w:r>
      <w:r w:rsidRPr="005D6544">
        <w:rPr>
          <w:b/>
          <w:bCs/>
        </w:rPr>
        <w:t xml:space="preserve"> Tailwind CSS </w:t>
      </w:r>
      <w:r w:rsidRPr="005D6544">
        <w:rPr>
          <w:rFonts w:ascii="Calibri" w:hAnsi="Calibri" w:cs="Calibri"/>
          <w:b/>
          <w:bCs/>
        </w:rPr>
        <w:t>·</w:t>
      </w:r>
      <w:r w:rsidRPr="005D6544">
        <w:rPr>
          <w:b/>
          <w:bCs/>
        </w:rPr>
        <w:t xml:space="preserve"> Firebase </w:t>
      </w:r>
      <w:r w:rsidRPr="005D6544">
        <w:rPr>
          <w:rFonts w:ascii="Calibri" w:hAnsi="Calibri" w:cs="Calibri"/>
          <w:b/>
          <w:bCs/>
        </w:rPr>
        <w:t>·</w:t>
      </w:r>
      <w:r w:rsidRPr="005D6544">
        <w:rPr>
          <w:b/>
          <w:bCs/>
        </w:rPr>
        <w:t xml:space="preserve"> Firestore</w:t>
      </w:r>
      <w:r w:rsidRPr="005D6544">
        <w:rPr>
          <w:b/>
          <w:bCs/>
        </w:rPr>
        <w:t xml:space="preserve">                               </w:t>
      </w:r>
    </w:p>
    <w:p w14:paraId="6E6F9D85" w14:textId="294E137B" w:rsidR="005D6544" w:rsidRDefault="005D6544" w:rsidP="005D6544">
      <w:pPr>
        <w:pStyle w:val="6BulletPoints"/>
        <w:numPr>
          <w:ilvl w:val="0"/>
          <w:numId w:val="0"/>
        </w:numPr>
      </w:pPr>
      <w:r w:rsidRPr="005D6544">
        <w:rPr>
          <w:b/>
          <w:bCs/>
        </w:rPr>
        <w:t>March 2025 – Present</w:t>
      </w:r>
    </w:p>
    <w:p w14:paraId="1755ADE5" w14:textId="77777777" w:rsidR="005D6544" w:rsidRDefault="005D6544" w:rsidP="005D6544">
      <w:pPr>
        <w:pStyle w:val="6BulletPoints"/>
        <w:numPr>
          <w:ilvl w:val="0"/>
          <w:numId w:val="0"/>
        </w:numPr>
      </w:pPr>
      <w:r>
        <w:t>A community</w:t>
      </w:r>
      <w:r>
        <w:rPr>
          <w:rFonts w:ascii="Cambria Math" w:hAnsi="Cambria Math" w:cs="Cambria Math"/>
        </w:rPr>
        <w:t>‑</w:t>
      </w:r>
      <w:r>
        <w:t>driven platform designed to empower users to discover, share, and curate recipes from around the world, featuring customizable recipe collections, collaborative meal planning tools, and social feedback mechanisms.</w:t>
      </w:r>
    </w:p>
    <w:p w14:paraId="14088B96" w14:textId="77777777" w:rsidR="005D6544" w:rsidRDefault="005D6544" w:rsidP="005D6544">
      <w:pPr>
        <w:pStyle w:val="6BulletPoints"/>
        <w:numPr>
          <w:ilvl w:val="0"/>
          <w:numId w:val="0"/>
        </w:numPr>
      </w:pPr>
    </w:p>
    <w:p w14:paraId="26DFA9D3" w14:textId="77777777" w:rsidR="005D6544" w:rsidRPr="005D6544" w:rsidRDefault="005D6544" w:rsidP="005D6544">
      <w:pPr>
        <w:pStyle w:val="6BulletPoints"/>
        <w:numPr>
          <w:ilvl w:val="0"/>
          <w:numId w:val="0"/>
        </w:numPr>
        <w:rPr>
          <w:b/>
          <w:bCs/>
        </w:rPr>
      </w:pPr>
      <w:r w:rsidRPr="005D6544">
        <w:rPr>
          <w:b/>
          <w:bCs/>
        </w:rPr>
        <w:t>Not</w:t>
      </w:r>
      <w:r w:rsidRPr="005D6544">
        <w:rPr>
          <w:rFonts w:ascii="Cambria Math" w:hAnsi="Cambria Math" w:cs="Cambria Math"/>
          <w:b/>
          <w:bCs/>
        </w:rPr>
        <w:t>‑</w:t>
      </w:r>
      <w:r w:rsidRPr="005D6544">
        <w:rPr>
          <w:b/>
          <w:bCs/>
        </w:rPr>
        <w:t>GPT (Human</w:t>
      </w:r>
      <w:r w:rsidRPr="005D6544">
        <w:rPr>
          <w:rFonts w:ascii="Cambria Math" w:hAnsi="Cambria Math" w:cs="Cambria Math"/>
          <w:b/>
          <w:bCs/>
        </w:rPr>
        <w:t>‑</w:t>
      </w:r>
      <w:r w:rsidRPr="005D6544">
        <w:rPr>
          <w:b/>
          <w:bCs/>
        </w:rPr>
        <w:t>Powered Q&amp;A Platform)</w:t>
      </w:r>
      <w:r w:rsidRPr="005D6544">
        <w:rPr>
          <w:rFonts w:ascii="Calibri" w:hAnsi="Calibri" w:cs="Calibri"/>
          <w:b/>
          <w:bCs/>
        </w:rPr>
        <w:t> </w:t>
      </w:r>
      <w:r w:rsidRPr="005D6544">
        <w:rPr>
          <w:b/>
          <w:bCs/>
        </w:rPr>
        <w:t xml:space="preserve">| React </w:t>
      </w:r>
      <w:r w:rsidRPr="005D6544">
        <w:rPr>
          <w:rFonts w:ascii="Calibri" w:hAnsi="Calibri" w:cs="Calibri"/>
          <w:b/>
          <w:bCs/>
        </w:rPr>
        <w:t>·</w:t>
      </w:r>
      <w:r w:rsidRPr="005D6544">
        <w:rPr>
          <w:b/>
          <w:bCs/>
        </w:rPr>
        <w:t xml:space="preserve"> Supabase </w:t>
      </w:r>
      <w:r w:rsidRPr="005D6544">
        <w:rPr>
          <w:rFonts w:ascii="Calibri" w:hAnsi="Calibri" w:cs="Calibri"/>
          <w:b/>
          <w:bCs/>
        </w:rPr>
        <w:t>·</w:t>
      </w:r>
      <w:r w:rsidRPr="005D6544">
        <w:rPr>
          <w:b/>
          <w:bCs/>
        </w:rPr>
        <w:t xml:space="preserve"> Firebase Functions</w:t>
      </w:r>
    </w:p>
    <w:p w14:paraId="4BA1142F" w14:textId="1BC05128" w:rsidR="005D6544" w:rsidRPr="005D6544" w:rsidRDefault="005D6544" w:rsidP="005D6544">
      <w:pPr>
        <w:pStyle w:val="6BulletPoints"/>
        <w:numPr>
          <w:ilvl w:val="0"/>
          <w:numId w:val="0"/>
        </w:numPr>
        <w:rPr>
          <w:b/>
          <w:bCs/>
        </w:rPr>
      </w:pPr>
      <w:r w:rsidRPr="005D6544">
        <w:rPr>
          <w:b/>
          <w:bCs/>
        </w:rPr>
        <w:t>July 2025 – Present</w:t>
      </w:r>
    </w:p>
    <w:p w14:paraId="2027D78B" w14:textId="3BF63509" w:rsidR="005D6544" w:rsidRDefault="005D6544" w:rsidP="005D6544">
      <w:pPr>
        <w:pStyle w:val="6BulletPoints"/>
        <w:numPr>
          <w:ilvl w:val="0"/>
          <w:numId w:val="19"/>
        </w:numPr>
      </w:pPr>
      <w:r>
        <w:t>Developing a real</w:t>
      </w:r>
      <w:r>
        <w:rPr>
          <w:rFonts w:ascii="Cambria Math" w:hAnsi="Cambria Math" w:cs="Cambria Math"/>
        </w:rPr>
        <w:t>‑</w:t>
      </w:r>
      <w:r>
        <w:t>time question/answer interface where users can pose queries or fetch random prompts.</w:t>
      </w:r>
    </w:p>
    <w:p w14:paraId="02F6F5ED" w14:textId="6F5D7B60" w:rsidR="005D6544" w:rsidRDefault="005D6544" w:rsidP="005D6544">
      <w:pPr>
        <w:pStyle w:val="6BulletPoints"/>
        <w:numPr>
          <w:ilvl w:val="0"/>
          <w:numId w:val="19"/>
        </w:numPr>
      </w:pPr>
      <w:r>
        <w:t>Implementing session management and routing via Supabase to balance load between human responders.</w:t>
      </w:r>
    </w:p>
    <w:p w14:paraId="57453221" w14:textId="77777777" w:rsidR="005D6544" w:rsidRDefault="005D6544" w:rsidP="005D6544">
      <w:pPr>
        <w:pStyle w:val="6BulletPoints"/>
        <w:numPr>
          <w:ilvl w:val="0"/>
          <w:numId w:val="19"/>
        </w:numPr>
      </w:pPr>
      <w:r>
        <w:t>Designing an intuitive UI for seamless topic discovery and answer submission.</w:t>
      </w:r>
    </w:p>
    <w:p w14:paraId="14A0FC34" w14:textId="77777777" w:rsidR="005D6544" w:rsidRDefault="005D6544" w:rsidP="005D6544">
      <w:pPr>
        <w:pStyle w:val="6BulletPoints"/>
        <w:numPr>
          <w:ilvl w:val="0"/>
          <w:numId w:val="0"/>
        </w:numPr>
      </w:pPr>
    </w:p>
    <w:p w14:paraId="0BB2B555" w14:textId="7052FB4C" w:rsidR="005D6544" w:rsidRDefault="005D6544" w:rsidP="005D6544">
      <w:pPr>
        <w:pStyle w:val="6BulletPoints"/>
        <w:numPr>
          <w:ilvl w:val="0"/>
          <w:numId w:val="0"/>
        </w:numPr>
        <w:rPr>
          <w:b/>
          <w:bCs/>
        </w:rPr>
      </w:pPr>
      <w:r w:rsidRPr="005D6544">
        <w:rPr>
          <w:b/>
          <w:bCs/>
        </w:rPr>
        <w:t>Minor Projects</w:t>
      </w:r>
    </w:p>
    <w:p w14:paraId="7B276B80" w14:textId="77777777" w:rsidR="00EE7EB3" w:rsidRPr="005D6544" w:rsidRDefault="00EE7EB3" w:rsidP="005D6544">
      <w:pPr>
        <w:pStyle w:val="6BulletPoints"/>
        <w:numPr>
          <w:ilvl w:val="0"/>
          <w:numId w:val="0"/>
        </w:numPr>
        <w:rPr>
          <w:b/>
          <w:bCs/>
        </w:rPr>
      </w:pPr>
    </w:p>
    <w:p w14:paraId="5C54CB02" w14:textId="6160EFBC" w:rsidR="00EE7EB3" w:rsidRDefault="00EE7EB3" w:rsidP="00EE7EB3">
      <w:pPr>
        <w:pStyle w:val="6BulletPoints"/>
        <w:numPr>
          <w:ilvl w:val="0"/>
          <w:numId w:val="24"/>
        </w:numPr>
      </w:pPr>
      <w:r>
        <w:t>Advanced Tic</w:t>
      </w:r>
      <w:r>
        <w:rPr>
          <w:rFonts w:ascii="Cambria Math" w:hAnsi="Cambria Math" w:cs="Cambria Math"/>
        </w:rPr>
        <w:t>‑</w:t>
      </w:r>
      <w:r>
        <w:t>Tac</w:t>
      </w:r>
      <w:r>
        <w:rPr>
          <w:rFonts w:ascii="Cambria Math" w:hAnsi="Cambria Math" w:cs="Cambria Math"/>
        </w:rPr>
        <w:t>‑</w:t>
      </w:r>
      <w:r>
        <w:t xml:space="preserve">Toe Game | C++ </w:t>
      </w:r>
      <w:r>
        <w:rPr>
          <w:rFonts w:ascii="Calibri" w:hAnsi="Calibri" w:cs="Calibri"/>
        </w:rPr>
        <w:t>·</w:t>
      </w:r>
      <w:r>
        <w:t xml:space="preserve"> SFML</w:t>
      </w:r>
    </w:p>
    <w:p w14:paraId="001C217F" w14:textId="3BFCF620" w:rsidR="005D6544" w:rsidRDefault="00EE7EB3" w:rsidP="00EE7EB3">
      <w:pPr>
        <w:pStyle w:val="6BulletPoints"/>
        <w:numPr>
          <w:ilvl w:val="0"/>
          <w:numId w:val="0"/>
        </w:numPr>
      </w:pPr>
      <w:r>
        <w:t>Developed a desktop Tic</w:t>
      </w:r>
      <w:r>
        <w:rPr>
          <w:rFonts w:ascii="Cambria Math" w:hAnsi="Cambria Math" w:cs="Cambria Math"/>
        </w:rPr>
        <w:t>‑</w:t>
      </w:r>
      <w:r>
        <w:t>Tac</w:t>
      </w:r>
      <w:r>
        <w:rPr>
          <w:rFonts w:ascii="Cambria Math" w:hAnsi="Cambria Math" w:cs="Cambria Math"/>
        </w:rPr>
        <w:t>‑</w:t>
      </w:r>
      <w:r>
        <w:t>Toe application using C++ and the SFML library, featuring an AI opponent powered by the minimax algorithm, a graphical interface, and responsive controls.</w:t>
      </w:r>
    </w:p>
    <w:p w14:paraId="1F875F5A" w14:textId="77777777" w:rsidR="00EE7EB3" w:rsidRDefault="00EE7EB3" w:rsidP="00EE7EB3">
      <w:pPr>
        <w:pStyle w:val="6BulletPoints"/>
        <w:numPr>
          <w:ilvl w:val="0"/>
          <w:numId w:val="0"/>
        </w:numPr>
      </w:pPr>
    </w:p>
    <w:p w14:paraId="523DA38F" w14:textId="4D3D4BAA" w:rsidR="005D6544" w:rsidRPr="00EE7EB3" w:rsidRDefault="005D6544" w:rsidP="00EE7EB3">
      <w:pPr>
        <w:pStyle w:val="6BulletPoints"/>
        <w:numPr>
          <w:ilvl w:val="0"/>
          <w:numId w:val="24"/>
        </w:numPr>
        <w:rPr>
          <w:b/>
          <w:bCs/>
        </w:rPr>
      </w:pPr>
      <w:r w:rsidRPr="00EE7EB3">
        <w:rPr>
          <w:b/>
          <w:bCs/>
        </w:rPr>
        <w:t>Discord Bot (“Chotu”) | Node.js · Discord.js · DiscordSRV</w:t>
      </w:r>
    </w:p>
    <w:p w14:paraId="5CDAD50C" w14:textId="21B8750D" w:rsidR="005D6544" w:rsidRDefault="005D6544" w:rsidP="005D6544">
      <w:pPr>
        <w:pStyle w:val="6BulletPoints"/>
        <w:numPr>
          <w:ilvl w:val="0"/>
          <w:numId w:val="0"/>
        </w:numPr>
      </w:pPr>
      <w:r>
        <w:t>Built a multifunctional bot offering music playback, server moderation (kick/ban), and custom mini</w:t>
      </w:r>
      <w:r>
        <w:rPr>
          <w:rFonts w:ascii="Cambria Math" w:hAnsi="Cambria Math" w:cs="Cambria Math"/>
        </w:rPr>
        <w:t>‑</w:t>
      </w:r>
      <w:r>
        <w:t>games, with Minecraft server integration via DiscordSRV to relay events directly into Discord channels.</w:t>
      </w:r>
    </w:p>
    <w:p w14:paraId="43323B83" w14:textId="77777777" w:rsidR="00875520" w:rsidRPr="00D62146" w:rsidRDefault="00875520" w:rsidP="00F50A13">
      <w:pPr>
        <w:pStyle w:val="4SectionHeaders"/>
      </w:pPr>
      <w:r>
        <w:t>TECHNICAL SKILLS</w:t>
      </w:r>
    </w:p>
    <w:p w14:paraId="7921E1E2" w14:textId="61F33803" w:rsidR="003E7EE3" w:rsidRPr="00D72E4A" w:rsidRDefault="00F50A13" w:rsidP="0017024E">
      <w:pPr>
        <w:pStyle w:val="6bTraining"/>
      </w:pPr>
      <w:r>
        <w:rPr>
          <w:b/>
          <w:bCs/>
        </w:rPr>
        <w:t>Languages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rPr>
          <w:b/>
          <w:bCs/>
        </w:rPr>
        <w:t xml:space="preserve"> </w:t>
      </w:r>
      <w:r w:rsidR="00D72E4A" w:rsidRPr="00D72E4A">
        <w:t>Python, JavaScript</w:t>
      </w:r>
      <w:r w:rsidR="00EE7EB3">
        <w:t>,</w:t>
      </w:r>
      <w:r w:rsidR="00D72E4A" w:rsidRPr="00D72E4A">
        <w:t xml:space="preserve"> C/C++, SQL</w:t>
      </w:r>
    </w:p>
    <w:p w14:paraId="23E39E61" w14:textId="628027DA" w:rsidR="00F50A13" w:rsidRDefault="00F50A13" w:rsidP="0017024E">
      <w:pPr>
        <w:pStyle w:val="6bTraining"/>
        <w:rPr>
          <w:b/>
          <w:bCs/>
        </w:rPr>
      </w:pPr>
      <w:r>
        <w:rPr>
          <w:b/>
          <w:bCs/>
        </w:rPr>
        <w:t>Frameworks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t xml:space="preserve"> </w:t>
      </w:r>
      <w:r w:rsidR="00D72E4A" w:rsidRPr="00D72E4A">
        <w:t>React, Django, Spring Boot, Flask, Angular, Express.js</w:t>
      </w:r>
    </w:p>
    <w:p w14:paraId="6E3FABB4" w14:textId="77777777" w:rsidR="00F50A13" w:rsidRPr="00D72E4A" w:rsidRDefault="00F50A13" w:rsidP="0017024E">
      <w:pPr>
        <w:pStyle w:val="6bTraining"/>
      </w:pPr>
      <w:r>
        <w:rPr>
          <w:b/>
          <w:bCs/>
        </w:rPr>
        <w:t>Developer Tools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>Git, Docker, Jenkins, Visual Studio Code, PyCharm, TravisCI, Eclipse, JIRA</w:t>
      </w:r>
    </w:p>
    <w:p w14:paraId="244FB7F2" w14:textId="21507637" w:rsidR="00F930A3" w:rsidRPr="00D72E4A" w:rsidRDefault="00F50A13" w:rsidP="0017024E">
      <w:pPr>
        <w:pStyle w:val="6bTraining"/>
      </w:pPr>
      <w:r>
        <w:rPr>
          <w:b/>
          <w:bCs/>
        </w:rPr>
        <w:t>Libraries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>Pandas, NumPy, Matplotlib, Bootstrap, TensorFlow, jQuery, Redux</w:t>
      </w:r>
    </w:p>
    <w:sectPr w:rsidR="00F930A3" w:rsidRPr="00D72E4A" w:rsidSect="00F50A13">
      <w:headerReference w:type="default" r:id="rId9"/>
      <w:footerReference w:type="default" r:id="rId10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5B9C4" w14:textId="77777777" w:rsidR="00030669" w:rsidRDefault="00030669" w:rsidP="00133C64">
      <w:r>
        <w:separator/>
      </w:r>
    </w:p>
  </w:endnote>
  <w:endnote w:type="continuationSeparator" w:id="0">
    <w:p w14:paraId="66AFC7D9" w14:textId="77777777" w:rsidR="00030669" w:rsidRDefault="00030669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D5CBA" w14:textId="77777777" w:rsidR="00030669" w:rsidRDefault="00030669" w:rsidP="00133C64">
      <w:r>
        <w:separator/>
      </w:r>
    </w:p>
  </w:footnote>
  <w:footnote w:type="continuationSeparator" w:id="0">
    <w:p w14:paraId="5ECEEC23" w14:textId="77777777" w:rsidR="00030669" w:rsidRDefault="00030669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082D7" w14:textId="77777777" w:rsidR="00F930A3" w:rsidRPr="00F930A3" w:rsidRDefault="00F930A3" w:rsidP="00F930A3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46B5D700" w14:textId="790E8DB3" w:rsidR="00F930A3" w:rsidRPr="00F930A3" w:rsidRDefault="00F930A3" w:rsidP="00F930A3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318E6"/>
    <w:multiLevelType w:val="hybridMultilevel"/>
    <w:tmpl w:val="A74C7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050F"/>
    <w:multiLevelType w:val="hybridMultilevel"/>
    <w:tmpl w:val="68AE7972"/>
    <w:lvl w:ilvl="0" w:tplc="720A72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A7956"/>
    <w:multiLevelType w:val="hybridMultilevel"/>
    <w:tmpl w:val="7570C8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447EC"/>
    <w:multiLevelType w:val="hybridMultilevel"/>
    <w:tmpl w:val="309C335A"/>
    <w:lvl w:ilvl="0" w:tplc="8A02E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B7CEE"/>
    <w:multiLevelType w:val="hybridMultilevel"/>
    <w:tmpl w:val="FD8C7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76ADA"/>
    <w:multiLevelType w:val="hybridMultilevel"/>
    <w:tmpl w:val="FF168744"/>
    <w:lvl w:ilvl="0" w:tplc="720A72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54080"/>
    <w:multiLevelType w:val="hybridMultilevel"/>
    <w:tmpl w:val="4B767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F3CA8"/>
    <w:multiLevelType w:val="hybridMultilevel"/>
    <w:tmpl w:val="9704E0C8"/>
    <w:lvl w:ilvl="0" w:tplc="720A72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41B4A"/>
    <w:multiLevelType w:val="hybridMultilevel"/>
    <w:tmpl w:val="7DB63A74"/>
    <w:lvl w:ilvl="0" w:tplc="D7AEDF92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b w:val="0"/>
        <w:bCs w:val="0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767424B0"/>
    <w:multiLevelType w:val="hybridMultilevel"/>
    <w:tmpl w:val="374E2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F1F4A"/>
    <w:multiLevelType w:val="hybridMultilevel"/>
    <w:tmpl w:val="12661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A73D7"/>
    <w:multiLevelType w:val="hybridMultilevel"/>
    <w:tmpl w:val="A790AE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7473334">
    <w:abstractNumId w:val="14"/>
  </w:num>
  <w:num w:numId="2" w16cid:durableId="771047357">
    <w:abstractNumId w:val="21"/>
  </w:num>
  <w:num w:numId="3" w16cid:durableId="2098016943">
    <w:abstractNumId w:val="4"/>
  </w:num>
  <w:num w:numId="4" w16cid:durableId="1248539898">
    <w:abstractNumId w:val="7"/>
  </w:num>
  <w:num w:numId="5" w16cid:durableId="415399517">
    <w:abstractNumId w:val="2"/>
  </w:num>
  <w:num w:numId="6" w16cid:durableId="1988168966">
    <w:abstractNumId w:val="0"/>
  </w:num>
  <w:num w:numId="7" w16cid:durableId="2077779730">
    <w:abstractNumId w:val="16"/>
  </w:num>
  <w:num w:numId="8" w16cid:durableId="1518693359">
    <w:abstractNumId w:val="18"/>
  </w:num>
  <w:num w:numId="9" w16cid:durableId="37629795">
    <w:abstractNumId w:val="10"/>
  </w:num>
  <w:num w:numId="10" w16cid:durableId="2016373431">
    <w:abstractNumId w:val="9"/>
  </w:num>
  <w:num w:numId="11" w16cid:durableId="503783311">
    <w:abstractNumId w:val="17"/>
  </w:num>
  <w:num w:numId="12" w16cid:durableId="1360738099">
    <w:abstractNumId w:val="15"/>
  </w:num>
  <w:num w:numId="13" w16cid:durableId="521629000">
    <w:abstractNumId w:val="19"/>
  </w:num>
  <w:num w:numId="14" w16cid:durableId="198400582">
    <w:abstractNumId w:val="22"/>
  </w:num>
  <w:num w:numId="15" w16cid:durableId="1527208563">
    <w:abstractNumId w:val="12"/>
  </w:num>
  <w:num w:numId="16" w16cid:durableId="2079941942">
    <w:abstractNumId w:val="1"/>
  </w:num>
  <w:num w:numId="17" w16cid:durableId="344938222">
    <w:abstractNumId w:val="8"/>
  </w:num>
  <w:num w:numId="18" w16cid:durableId="904991952">
    <w:abstractNumId w:val="5"/>
  </w:num>
  <w:num w:numId="19" w16cid:durableId="1888495281">
    <w:abstractNumId w:val="6"/>
  </w:num>
  <w:num w:numId="20" w16cid:durableId="753205517">
    <w:abstractNumId w:val="20"/>
  </w:num>
  <w:num w:numId="21" w16cid:durableId="162085861">
    <w:abstractNumId w:val="23"/>
  </w:num>
  <w:num w:numId="22" w16cid:durableId="1430272357">
    <w:abstractNumId w:val="3"/>
  </w:num>
  <w:num w:numId="23" w16cid:durableId="118302563">
    <w:abstractNumId w:val="13"/>
  </w:num>
  <w:num w:numId="24" w16cid:durableId="887299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30669"/>
    <w:rsid w:val="00091F83"/>
    <w:rsid w:val="000B618D"/>
    <w:rsid w:val="000C2CB3"/>
    <w:rsid w:val="000D4FDD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B7648"/>
    <w:rsid w:val="00205341"/>
    <w:rsid w:val="00253150"/>
    <w:rsid w:val="002571C9"/>
    <w:rsid w:val="00296D77"/>
    <w:rsid w:val="002C73F2"/>
    <w:rsid w:val="002D21E8"/>
    <w:rsid w:val="00324137"/>
    <w:rsid w:val="0032738E"/>
    <w:rsid w:val="00334118"/>
    <w:rsid w:val="003E7EE3"/>
    <w:rsid w:val="00420A26"/>
    <w:rsid w:val="004C178D"/>
    <w:rsid w:val="004D3833"/>
    <w:rsid w:val="00536637"/>
    <w:rsid w:val="00581B3B"/>
    <w:rsid w:val="005C336A"/>
    <w:rsid w:val="005D6544"/>
    <w:rsid w:val="00606151"/>
    <w:rsid w:val="0065666D"/>
    <w:rsid w:val="00691D67"/>
    <w:rsid w:val="00767FEE"/>
    <w:rsid w:val="0078474A"/>
    <w:rsid w:val="0079184C"/>
    <w:rsid w:val="007E75DF"/>
    <w:rsid w:val="007F068B"/>
    <w:rsid w:val="0081761B"/>
    <w:rsid w:val="008702A4"/>
    <w:rsid w:val="00875520"/>
    <w:rsid w:val="008822F2"/>
    <w:rsid w:val="0089459E"/>
    <w:rsid w:val="008B360F"/>
    <w:rsid w:val="008F601E"/>
    <w:rsid w:val="00936FCB"/>
    <w:rsid w:val="00953A24"/>
    <w:rsid w:val="00985702"/>
    <w:rsid w:val="009E0638"/>
    <w:rsid w:val="00A015BE"/>
    <w:rsid w:val="00A10A1F"/>
    <w:rsid w:val="00A331E9"/>
    <w:rsid w:val="00A823A2"/>
    <w:rsid w:val="00A907CC"/>
    <w:rsid w:val="00AA63C1"/>
    <w:rsid w:val="00AA6E4D"/>
    <w:rsid w:val="00BA17D4"/>
    <w:rsid w:val="00BA65A2"/>
    <w:rsid w:val="00BB5C75"/>
    <w:rsid w:val="00BC3253"/>
    <w:rsid w:val="00BE6A55"/>
    <w:rsid w:val="00C8213B"/>
    <w:rsid w:val="00C95057"/>
    <w:rsid w:val="00CB3212"/>
    <w:rsid w:val="00CF2BDC"/>
    <w:rsid w:val="00D62146"/>
    <w:rsid w:val="00D675EF"/>
    <w:rsid w:val="00D72B39"/>
    <w:rsid w:val="00D72E4A"/>
    <w:rsid w:val="00D7334A"/>
    <w:rsid w:val="00DA1CDA"/>
    <w:rsid w:val="00E751CF"/>
    <w:rsid w:val="00EA0B03"/>
    <w:rsid w:val="00EE7EB3"/>
    <w:rsid w:val="00F1092A"/>
    <w:rsid w:val="00F50A13"/>
    <w:rsid w:val="00F571EA"/>
    <w:rsid w:val="00F67359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kushshukla.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kush-shukl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Jakes-Resume-Template-Calibri.dotx</Template>
  <TotalTime>1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Ankush Shukla</cp:lastModifiedBy>
  <cp:revision>2</cp:revision>
  <cp:lastPrinted>2024-04-03T11:11:00Z</cp:lastPrinted>
  <dcterms:created xsi:type="dcterms:W3CDTF">2025-07-23T15:50:00Z</dcterms:created>
  <dcterms:modified xsi:type="dcterms:W3CDTF">2025-07-23T15:50:00Z</dcterms:modified>
</cp:coreProperties>
</file>